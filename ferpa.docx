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B32" w:rsidRDefault="00A870A3" w:rsidP="00602B32">
      <w:r w:rsidRPr="00BA71FE">
        <w:rPr>
          <w:noProof/>
        </w:rPr>
        <w:drawing>
          <wp:inline distT="0" distB="0" distL="0" distR="0">
            <wp:extent cx="1571625" cy="857250"/>
            <wp:effectExtent l="0" t="0" r="0" b="0"/>
            <wp:docPr id="1" name="Picture 1" descr="Description: gg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ggc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32" w:rsidRDefault="00602B32" w:rsidP="00602B32">
      <w:pPr>
        <w:pStyle w:val="Header"/>
        <w:tabs>
          <w:tab w:val="clear" w:pos="4320"/>
          <w:tab w:val="clear" w:pos="8640"/>
        </w:tabs>
      </w:pPr>
    </w:p>
    <w:p w:rsidR="00602B32" w:rsidRDefault="00A870A3" w:rsidP="00602B32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  <w:r>
        <w:rPr>
          <w:rFonts w:ascii="Calibri" w:hAnsi="Calibri" w:cs="Calibri"/>
        </w:rPr>
        <w:t>To Whom It May Concern:</w:t>
      </w:r>
    </w:p>
    <w:p w:rsidR="00A870A3" w:rsidRDefault="00A870A3" w:rsidP="00602B32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:rsidR="00A870A3" w:rsidRDefault="00A870A3" w:rsidP="00602B32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  <w:r w:rsidRPr="00A870A3">
        <w:rPr>
          <w:rFonts w:ascii="Calibri" w:hAnsi="Calibri" w:cs="Calibri"/>
        </w:rPr>
        <w:t>As a condition of my participation in an educational training program and with respect thereto, I hereby waive my privacy rights, including but not limited to any rights pursuant to the Family Educational Rights and Privacy Act, 20 U.S.C. §</w:t>
      </w:r>
      <w:proofErr w:type="gramStart"/>
      <w:r w:rsidRPr="00A870A3">
        <w:rPr>
          <w:rFonts w:ascii="Calibri" w:hAnsi="Calibri" w:cs="Calibri"/>
        </w:rPr>
        <w:t>1232g(</w:t>
      </w:r>
      <w:proofErr w:type="gramEnd"/>
      <w:r w:rsidRPr="00A870A3">
        <w:rPr>
          <w:rFonts w:ascii="Calibri" w:hAnsi="Calibri" w:cs="Calibri"/>
        </w:rPr>
        <w:t>b)(2)(B), and grant my permission and authorize</w:t>
      </w:r>
      <w:r>
        <w:rPr>
          <w:rFonts w:ascii="Calibri" w:hAnsi="Calibri" w:cs="Calibri"/>
        </w:rPr>
        <w:t xml:space="preserve"> Dr. Lissa Pollacia, ITEC Internship Coordinator, to send my resume (as I have submitted to her) to any interested companies on my behalf as I am seeking an internship.  </w:t>
      </w:r>
    </w:p>
    <w:p w:rsidR="00A870A3" w:rsidRDefault="00A870A3" w:rsidP="00602B32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:rsidR="00A870A3" w:rsidRDefault="00A870A3" w:rsidP="00602B32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______________</w:t>
      </w:r>
      <w:r w:rsidR="00D63147">
        <w:rPr>
          <w:rFonts w:ascii="Calibri" w:hAnsi="Calibri" w:cs="Calibri"/>
        </w:rPr>
        <w:t>__</w:t>
      </w:r>
    </w:p>
    <w:p w:rsidR="00A870A3" w:rsidRDefault="00A870A3" w:rsidP="00602B32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  <w:r>
        <w:rPr>
          <w:rFonts w:ascii="Calibri" w:hAnsi="Calibri" w:cs="Calibri"/>
        </w:rPr>
        <w:t>Student Name (Print)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D63147">
        <w:rPr>
          <w:rFonts w:ascii="Calibri" w:hAnsi="Calibri" w:cs="Calibri"/>
        </w:rPr>
        <w:t>Student</w:t>
      </w:r>
      <w:r>
        <w:rPr>
          <w:rFonts w:ascii="Calibri" w:hAnsi="Calibri" w:cs="Calibri"/>
        </w:rPr>
        <w:t xml:space="preserve"> ID Number</w:t>
      </w:r>
    </w:p>
    <w:p w:rsidR="00A870A3" w:rsidRDefault="00A870A3" w:rsidP="00602B32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:rsidR="00A870A3" w:rsidRDefault="00A870A3" w:rsidP="00A870A3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</w:t>
      </w:r>
    </w:p>
    <w:p w:rsidR="00A870A3" w:rsidRDefault="00A870A3" w:rsidP="00A870A3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  <w:r>
        <w:rPr>
          <w:rFonts w:ascii="Calibri" w:hAnsi="Calibri" w:cs="Calibri"/>
        </w:rPr>
        <w:t>Student Name (Signature)</w:t>
      </w:r>
    </w:p>
    <w:p w:rsidR="00A870A3" w:rsidRDefault="00A870A3" w:rsidP="00A870A3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:rsidR="00A870A3" w:rsidRDefault="00A870A3" w:rsidP="00A870A3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</w:t>
      </w:r>
      <w:bookmarkStart w:id="0" w:name="_GoBack"/>
      <w:bookmarkEnd w:id="0"/>
    </w:p>
    <w:p w:rsidR="00A870A3" w:rsidRDefault="00A870A3" w:rsidP="00A870A3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  <w:r>
        <w:rPr>
          <w:rFonts w:ascii="Calibri" w:hAnsi="Calibri" w:cs="Calibri"/>
        </w:rPr>
        <w:t>Start Date</w:t>
      </w:r>
    </w:p>
    <w:p w:rsidR="00A870A3" w:rsidRDefault="00A870A3" w:rsidP="00A870A3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:rsidR="00A870A3" w:rsidRDefault="00A870A3" w:rsidP="00A870A3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:rsidR="00A870A3" w:rsidRDefault="00A870A3" w:rsidP="00A870A3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:rsidR="00A870A3" w:rsidRDefault="00A870A3" w:rsidP="00602B32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:rsidR="00A870A3" w:rsidRDefault="00A870A3" w:rsidP="00602B32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:rsidR="00A870A3" w:rsidRPr="00D44DCF" w:rsidRDefault="00A870A3" w:rsidP="00602B32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sectPr w:rsidR="00A870A3" w:rsidRPr="00D44DCF" w:rsidSect="00960622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116" w:rsidRDefault="009E1116" w:rsidP="00277B28">
      <w:pPr>
        <w:spacing w:after="0" w:line="240" w:lineRule="auto"/>
      </w:pPr>
      <w:r>
        <w:separator/>
      </w:r>
    </w:p>
  </w:endnote>
  <w:endnote w:type="continuationSeparator" w:id="0">
    <w:p w:rsidR="009E1116" w:rsidRDefault="009E1116" w:rsidP="00277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622" w:rsidRPr="007B667E" w:rsidRDefault="00E17727">
    <w:pPr>
      <w:pStyle w:val="Footer"/>
      <w:jc w:val="center"/>
      <w:rPr>
        <w:b/>
        <w:bCs/>
        <w:sz w:val="16"/>
        <w:szCs w:val="16"/>
      </w:rPr>
    </w:pPr>
    <w:r>
      <w:rPr>
        <w:b/>
        <w:bCs/>
        <w:sz w:val="16"/>
        <w:szCs w:val="16"/>
      </w:rPr>
      <w:t>Georgia Gwinnett College</w:t>
    </w:r>
    <w:r w:rsidRPr="007B667E">
      <w:rPr>
        <w:b/>
        <w:bCs/>
        <w:sz w:val="16"/>
        <w:szCs w:val="16"/>
      </w:rPr>
      <w:t xml:space="preserve"> </w:t>
    </w:r>
    <w:r w:rsidRPr="007B667E">
      <w:rPr>
        <w:b/>
        <w:bCs/>
        <w:sz w:val="16"/>
        <w:szCs w:val="16"/>
      </w:rPr>
      <w:sym w:font="Symbol" w:char="F0B7"/>
    </w:r>
    <w:r w:rsidRPr="007B667E">
      <w:rPr>
        <w:b/>
        <w:bCs/>
        <w:sz w:val="16"/>
        <w:szCs w:val="16"/>
      </w:rPr>
      <w:t xml:space="preserve"> </w:t>
    </w:r>
    <w:r>
      <w:rPr>
        <w:b/>
        <w:bCs/>
        <w:sz w:val="16"/>
        <w:szCs w:val="16"/>
      </w:rPr>
      <w:t>School</w:t>
    </w:r>
    <w:r w:rsidRPr="007B667E"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t>Science &amp;</w:t>
    </w:r>
    <w:r w:rsidRPr="007B667E">
      <w:rPr>
        <w:b/>
        <w:bCs/>
        <w:sz w:val="16"/>
        <w:szCs w:val="16"/>
      </w:rPr>
      <w:t xml:space="preserve"> Technolog</w:t>
    </w:r>
    <w:r>
      <w:rPr>
        <w:b/>
        <w:bCs/>
        <w:sz w:val="16"/>
        <w:szCs w:val="16"/>
      </w:rPr>
      <w:t>y</w:t>
    </w:r>
    <w:r w:rsidRPr="007B667E">
      <w:rPr>
        <w:b/>
        <w:bCs/>
        <w:sz w:val="16"/>
        <w:szCs w:val="16"/>
      </w:rPr>
      <w:t xml:space="preserve"> </w:t>
    </w:r>
    <w:r w:rsidRPr="007B667E">
      <w:rPr>
        <w:b/>
        <w:bCs/>
        <w:sz w:val="16"/>
        <w:szCs w:val="16"/>
      </w:rPr>
      <w:sym w:font="Symbol" w:char="F0B7"/>
    </w:r>
    <w:r>
      <w:rPr>
        <w:b/>
        <w:bCs/>
        <w:sz w:val="16"/>
        <w:szCs w:val="16"/>
      </w:rPr>
      <w:t xml:space="preserve">1000 University Center Lane </w:t>
    </w:r>
    <w:r w:rsidRPr="007B667E">
      <w:rPr>
        <w:b/>
        <w:bCs/>
        <w:sz w:val="16"/>
        <w:szCs w:val="16"/>
      </w:rPr>
      <w:sym w:font="Symbol" w:char="F0B7"/>
    </w:r>
    <w:r w:rsidRPr="007B667E">
      <w:rPr>
        <w:b/>
        <w:bCs/>
        <w:sz w:val="16"/>
        <w:szCs w:val="16"/>
      </w:rPr>
      <w:t xml:space="preserve"> </w:t>
    </w:r>
    <w:r>
      <w:rPr>
        <w:b/>
        <w:bCs/>
        <w:sz w:val="16"/>
        <w:szCs w:val="16"/>
      </w:rPr>
      <w:t>Lawrenceville, GA 30043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116" w:rsidRDefault="009E1116" w:rsidP="00277B28">
      <w:pPr>
        <w:spacing w:after="0" w:line="240" w:lineRule="auto"/>
      </w:pPr>
      <w:r>
        <w:separator/>
      </w:r>
    </w:p>
  </w:footnote>
  <w:footnote w:type="continuationSeparator" w:id="0">
    <w:p w:rsidR="009E1116" w:rsidRDefault="009E1116" w:rsidP="00277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31EC0"/>
    <w:multiLevelType w:val="hybridMultilevel"/>
    <w:tmpl w:val="61882226"/>
    <w:lvl w:ilvl="0" w:tplc="AF8AD4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E2DEE"/>
    <w:multiLevelType w:val="hybridMultilevel"/>
    <w:tmpl w:val="3B606124"/>
    <w:lvl w:ilvl="0" w:tplc="B0A09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74B79"/>
    <w:multiLevelType w:val="hybridMultilevel"/>
    <w:tmpl w:val="5D7AA286"/>
    <w:lvl w:ilvl="0" w:tplc="B0A09A26">
      <w:start w:val="1"/>
      <w:numFmt w:val="decimal"/>
      <w:lvlText w:val="(%1)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" w15:restartNumberingAfterBreak="0">
    <w:nsid w:val="5B81380A"/>
    <w:multiLevelType w:val="hybridMultilevel"/>
    <w:tmpl w:val="1B90B68C"/>
    <w:lvl w:ilvl="0" w:tplc="EF9E4A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CF"/>
    <w:rsid w:val="000A3AF5"/>
    <w:rsid w:val="0013696D"/>
    <w:rsid w:val="00277B28"/>
    <w:rsid w:val="0033425B"/>
    <w:rsid w:val="00353F4D"/>
    <w:rsid w:val="005B6D54"/>
    <w:rsid w:val="005C390D"/>
    <w:rsid w:val="00602B32"/>
    <w:rsid w:val="0064643A"/>
    <w:rsid w:val="00686F4B"/>
    <w:rsid w:val="007421A5"/>
    <w:rsid w:val="008E7B0C"/>
    <w:rsid w:val="00960622"/>
    <w:rsid w:val="009E1116"/>
    <w:rsid w:val="00A870A3"/>
    <w:rsid w:val="00AB59B2"/>
    <w:rsid w:val="00B51DD7"/>
    <w:rsid w:val="00BF4010"/>
    <w:rsid w:val="00C16C68"/>
    <w:rsid w:val="00C95FB0"/>
    <w:rsid w:val="00D16EBE"/>
    <w:rsid w:val="00D44DCF"/>
    <w:rsid w:val="00D63147"/>
    <w:rsid w:val="00E17727"/>
    <w:rsid w:val="00E449D1"/>
    <w:rsid w:val="00F2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3CD2"/>
  <w15:chartTrackingRefBased/>
  <w15:docId w15:val="{4E224787-FC59-462D-A36F-6902268B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B2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02B32"/>
    <w:pPr>
      <w:keepNext/>
      <w:spacing w:after="0" w:line="240" w:lineRule="auto"/>
      <w:jc w:val="right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02B32"/>
    <w:pPr>
      <w:keepNext/>
      <w:spacing w:after="0" w:line="240" w:lineRule="auto"/>
      <w:jc w:val="right"/>
      <w:outlineLvl w:val="1"/>
    </w:pPr>
    <w:rPr>
      <w:rFonts w:ascii="Arial" w:hAnsi="Arial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02B32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link w:val="Heading2"/>
    <w:rsid w:val="00602B32"/>
    <w:rPr>
      <w:rFonts w:ascii="Arial" w:eastAsia="Times New Roman" w:hAnsi="Arial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602B32"/>
    <w:pPr>
      <w:tabs>
        <w:tab w:val="center" w:pos="4320"/>
        <w:tab w:val="right" w:pos="8640"/>
      </w:tabs>
      <w:spacing w:after="0" w:line="240" w:lineRule="auto"/>
    </w:pPr>
    <w:rPr>
      <w:rFonts w:ascii="Arial" w:hAnsi="Arial"/>
      <w:sz w:val="24"/>
      <w:szCs w:val="20"/>
    </w:rPr>
  </w:style>
  <w:style w:type="character" w:customStyle="1" w:styleId="HeaderChar">
    <w:name w:val="Header Char"/>
    <w:link w:val="Header"/>
    <w:rsid w:val="00602B32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rsid w:val="00602B32"/>
    <w:pPr>
      <w:tabs>
        <w:tab w:val="center" w:pos="4320"/>
        <w:tab w:val="right" w:pos="8640"/>
      </w:tabs>
      <w:spacing w:after="0" w:line="240" w:lineRule="auto"/>
    </w:pPr>
    <w:rPr>
      <w:rFonts w:ascii="Arial" w:hAnsi="Arial"/>
      <w:sz w:val="24"/>
      <w:szCs w:val="20"/>
    </w:rPr>
  </w:style>
  <w:style w:type="character" w:customStyle="1" w:styleId="FooterChar">
    <w:name w:val="Footer Char"/>
    <w:link w:val="Footer"/>
    <w:rsid w:val="00602B32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2B3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44D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4DC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ollaci\AppData\Roaming\Microsoft\Templates\My%20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5B8353B-33AD-4D68-8EB8-8B16BEDF8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Letter Template</Template>
  <TotalTime>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Gwinnett College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lpollaci</dc:creator>
  <cp:keywords/>
  <cp:lastModifiedBy>Lissa Pollacia</cp:lastModifiedBy>
  <cp:revision>3</cp:revision>
  <dcterms:created xsi:type="dcterms:W3CDTF">2016-09-30T19:44:00Z</dcterms:created>
  <dcterms:modified xsi:type="dcterms:W3CDTF">2017-01-12T22:15:00Z</dcterms:modified>
</cp:coreProperties>
</file>